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Pr>
      <w:tblGrid>
        <w:gridCol w:w="9360"/>
      </w:tblGrid>
      <w:tr w:rsidR="00692703" w:rsidRPr="00CF1A49" w14:paraId="6756786D" w14:textId="77777777" w:rsidTr="00007728">
        <w:trPr>
          <w:trHeight w:hRule="exact" w:val="1800"/>
        </w:trPr>
        <w:tc>
          <w:tcPr>
            <w:tcW w:w="9360" w:type="dxa"/>
            <w:tcMar>
              <w:top w:w="0" w:type="dxa"/>
              <w:bottom w:w="0" w:type="dxa"/>
            </w:tcMar>
          </w:tcPr>
          <w:p w14:paraId="4DD26805" w14:textId="25A97AFF" w:rsidR="00692703" w:rsidRPr="00CF1A49" w:rsidRDefault="00310A4C" w:rsidP="00913946">
            <w:pPr>
              <w:pStyle w:val="Title"/>
            </w:pPr>
            <w:r>
              <w:t>Alexander</w:t>
            </w:r>
            <w:r w:rsidR="00692703" w:rsidRPr="00CF1A49">
              <w:t xml:space="preserve"> </w:t>
            </w:r>
            <w:r>
              <w:rPr>
                <w:rStyle w:val="IntenseEmphasis"/>
              </w:rPr>
              <w:t>Rahmanov</w:t>
            </w:r>
          </w:p>
          <w:p w14:paraId="1BED6EEC" w14:textId="3DEE6A97" w:rsidR="00692703" w:rsidRPr="00CF1A49" w:rsidRDefault="00664ED2" w:rsidP="00913946">
            <w:pPr>
              <w:pStyle w:val="ContactInfo"/>
              <w:contextualSpacing w:val="0"/>
            </w:pPr>
            <w:r>
              <w:t>Richmond Hill, ON</w:t>
            </w:r>
            <w:r w:rsidR="00692703" w:rsidRPr="00CF1A49">
              <w:t xml:space="preserve"> </w:t>
            </w:r>
            <w:sdt>
              <w:sdtPr>
                <w:alias w:val="Divider dot:"/>
                <w:tag w:val="Divider dot:"/>
                <w:id w:val="-1459182552"/>
                <w:placeholder>
                  <w:docPart w:val="39BACF581C94454CAB779851E05C3366"/>
                </w:placeholder>
                <w:temporary/>
                <w:showingPlcHdr/>
                <w15:appearance w15:val="hidden"/>
              </w:sdtPr>
              <w:sdtEndPr/>
              <w:sdtContent>
                <w:r w:rsidR="00692703" w:rsidRPr="00CF1A49">
                  <w:t>·</w:t>
                </w:r>
              </w:sdtContent>
            </w:sdt>
            <w:r w:rsidR="00692703" w:rsidRPr="00CF1A49">
              <w:t xml:space="preserve"> </w:t>
            </w:r>
            <w:r>
              <w:t>437-220-1950</w:t>
            </w:r>
          </w:p>
          <w:p w14:paraId="7EC504CF" w14:textId="5F1F2891" w:rsidR="00692703" w:rsidRPr="00441574" w:rsidRDefault="00441574" w:rsidP="00913946">
            <w:pPr>
              <w:pStyle w:val="ContactInfoEmphasis"/>
              <w:contextualSpacing w:val="0"/>
              <w:rPr>
                <w:color w:val="4B6A88" w:themeColor="accent6"/>
              </w:rPr>
            </w:pPr>
            <w:r>
              <w:rPr>
                <w:color w:val="4B6A88" w:themeColor="accent6"/>
              </w:rPr>
              <w:t>a</w:t>
            </w:r>
            <w:r w:rsidR="00664ED2" w:rsidRPr="00441574">
              <w:rPr>
                <w:color w:val="4B6A88" w:themeColor="accent6"/>
              </w:rPr>
              <w:t>lexr722@gmail.com</w:t>
            </w:r>
            <w:r w:rsidR="00692703" w:rsidRPr="00441574">
              <w:rPr>
                <w:color w:val="4B6A88" w:themeColor="accent6"/>
              </w:rPr>
              <w:t xml:space="preserve"> </w:t>
            </w:r>
            <w:sdt>
              <w:sdtPr>
                <w:rPr>
                  <w:color w:val="4B6A88" w:themeColor="accent6"/>
                </w:rPr>
                <w:alias w:val="Divider dot:"/>
                <w:tag w:val="Divider dot:"/>
                <w:id w:val="2000459528"/>
                <w:placeholder>
                  <w:docPart w:val="37E53D74802644EAB8D40209427F12E7"/>
                </w:placeholder>
                <w:temporary/>
                <w:showingPlcHdr/>
                <w15:appearance w15:val="hidden"/>
              </w:sdtPr>
              <w:sdtEndPr/>
              <w:sdtContent>
                <w:r w:rsidR="00692703" w:rsidRPr="00441574">
                  <w:rPr>
                    <w:color w:val="4B6A88" w:themeColor="accent6"/>
                  </w:rPr>
                  <w:t>·</w:t>
                </w:r>
              </w:sdtContent>
            </w:sdt>
            <w:r w:rsidR="00692703" w:rsidRPr="00441574">
              <w:rPr>
                <w:color w:val="4B6A88" w:themeColor="accent6"/>
              </w:rPr>
              <w:t xml:space="preserve"> </w:t>
            </w:r>
            <w:hyperlink r:id="rId7" w:history="1">
              <w:r w:rsidR="00F76B41" w:rsidRPr="00F76B41">
                <w:rPr>
                  <w:rStyle w:val="Hyperlink"/>
                </w:rPr>
                <w:t>LinkedIn Profile</w:t>
              </w:r>
            </w:hyperlink>
            <w:r w:rsidR="00692703" w:rsidRPr="00441574">
              <w:rPr>
                <w:color w:val="4B6A88" w:themeColor="accent6"/>
              </w:rPr>
              <w:t xml:space="preserve"> </w:t>
            </w:r>
            <w:sdt>
              <w:sdtPr>
                <w:rPr>
                  <w:color w:val="4B6A88" w:themeColor="accent6"/>
                </w:rPr>
                <w:alias w:val="Divider dot:"/>
                <w:tag w:val="Divider dot:"/>
                <w:id w:val="759871761"/>
                <w:placeholder>
                  <w:docPart w:val="829B54721FBE41878DA09175FAA24F25"/>
                </w:placeholder>
                <w:temporary/>
                <w:showingPlcHdr/>
                <w15:appearance w15:val="hidden"/>
              </w:sdtPr>
              <w:sdtEndPr/>
              <w:sdtContent>
                <w:r w:rsidR="00692703" w:rsidRPr="00441574">
                  <w:rPr>
                    <w:color w:val="4B6A88" w:themeColor="accent6"/>
                  </w:rPr>
                  <w:t>·</w:t>
                </w:r>
              </w:sdtContent>
            </w:sdt>
            <w:r w:rsidR="00692703" w:rsidRPr="00441574">
              <w:rPr>
                <w:color w:val="4B6A88" w:themeColor="accent6"/>
              </w:rPr>
              <w:t xml:space="preserve"> </w:t>
            </w:r>
            <w:hyperlink r:id="rId8" w:history="1">
              <w:r w:rsidR="00532DA3" w:rsidRPr="00532DA3">
                <w:rPr>
                  <w:rStyle w:val="Hyperlink"/>
                </w:rPr>
                <w:t>GitHub</w:t>
              </w:r>
            </w:hyperlink>
          </w:p>
        </w:tc>
      </w:tr>
      <w:tr w:rsidR="009571D8" w:rsidRPr="00CF1A49" w14:paraId="4DA648E8" w14:textId="77777777" w:rsidTr="00692703">
        <w:tc>
          <w:tcPr>
            <w:tcW w:w="9360" w:type="dxa"/>
            <w:tcMar>
              <w:top w:w="432" w:type="dxa"/>
            </w:tcMar>
          </w:tcPr>
          <w:p w14:paraId="2E2D33F3" w14:textId="79EFFBBD" w:rsidR="00317A61" w:rsidRPr="002573F1" w:rsidRDefault="00317A61" w:rsidP="00317A61">
            <w:pPr>
              <w:pBdr>
                <w:top w:val="nil"/>
                <w:left w:val="nil"/>
                <w:bottom w:val="nil"/>
                <w:right w:val="nil"/>
                <w:between w:val="nil"/>
              </w:pBdr>
              <w:tabs>
                <w:tab w:val="center" w:pos="4680"/>
                <w:tab w:val="right" w:pos="9360"/>
                <w:tab w:val="left" w:pos="284"/>
              </w:tabs>
              <w:jc w:val="both"/>
            </w:pPr>
            <w:r w:rsidRPr="002573F1">
              <w:t>A highly motivated full-stack web developer, seeking for new opportunity to start my career as a web developer! Able to create responsive, modern, and user-friendly applications and web pages using mobile first approach. Passionate about what is possible to achieve using the latest technologies and eager to learn new things!</w:t>
            </w:r>
          </w:p>
          <w:p w14:paraId="7B56D7EB" w14:textId="0C5A2953" w:rsidR="001755A8" w:rsidRPr="00CF1A49" w:rsidRDefault="001755A8" w:rsidP="00913946">
            <w:pPr>
              <w:contextualSpacing w:val="0"/>
            </w:pPr>
          </w:p>
        </w:tc>
      </w:tr>
    </w:tbl>
    <w:p w14:paraId="7F47D3E7" w14:textId="77777777" w:rsidR="004E01EB" w:rsidRPr="00CF1A49" w:rsidRDefault="001523C4" w:rsidP="004E01EB">
      <w:pPr>
        <w:pStyle w:val="Heading1"/>
      </w:pPr>
      <w:sdt>
        <w:sdtPr>
          <w:alias w:val="Experience:"/>
          <w:tag w:val="Experience:"/>
          <w:id w:val="-1983300934"/>
          <w:placeholder>
            <w:docPart w:val="517A2712CA894BC2955B76D88C687FC6"/>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290"/>
      </w:tblGrid>
      <w:tr w:rsidR="001D0BF1" w:rsidRPr="00CF1A49" w14:paraId="462B3239" w14:textId="77777777" w:rsidTr="00D66A52">
        <w:tc>
          <w:tcPr>
            <w:tcW w:w="9355" w:type="dxa"/>
          </w:tcPr>
          <w:p w14:paraId="01994D24" w14:textId="77777777" w:rsidR="001D0BF1" w:rsidRPr="00CF1A49" w:rsidRDefault="001523C4" w:rsidP="001D0BF1">
            <w:pPr>
              <w:pStyle w:val="Heading3"/>
              <w:contextualSpacing w:val="0"/>
              <w:outlineLvl w:val="2"/>
            </w:pPr>
            <w:sdt>
              <w:sdtPr>
                <w:alias w:val="Enter date from for company 1: "/>
                <w:tag w:val="Enter date from for company 1: "/>
                <w:id w:val="47496943"/>
                <w:placeholder>
                  <w:docPart w:val="44F4E9513EEC4E32A314B76DA02EEA6A"/>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E2541C259EEA4E7E959C347DDBCB4124"/>
                </w:placeholder>
                <w:temporary/>
                <w:showingPlcHdr/>
                <w15:appearance w15:val="hidden"/>
              </w:sdtPr>
              <w:sdtEndPr/>
              <w:sdtContent>
                <w:r w:rsidR="001D0BF1" w:rsidRPr="00CF1A49">
                  <w:t>To</w:t>
                </w:r>
              </w:sdtContent>
            </w:sdt>
          </w:p>
          <w:p w14:paraId="71311A3E" w14:textId="77777777" w:rsidR="001D0BF1" w:rsidRPr="00CF1A49" w:rsidRDefault="001523C4" w:rsidP="001D0BF1">
            <w:pPr>
              <w:pStyle w:val="Heading2"/>
              <w:contextualSpacing w:val="0"/>
              <w:outlineLvl w:val="1"/>
            </w:pPr>
            <w:sdt>
              <w:sdtPr>
                <w:rPr>
                  <w:color w:val="4B6A88" w:themeColor="accent6"/>
                </w:rPr>
                <w:alias w:val="Enter job title 1:"/>
                <w:tag w:val="Enter job title 1:"/>
                <w:id w:val="1301963717"/>
                <w:placeholder>
                  <w:docPart w:val="46096A615227485F8A062E4A40D1A571"/>
                </w:placeholder>
                <w:temporary/>
                <w:showingPlcHdr/>
                <w15:appearance w15:val="hidden"/>
              </w:sdtPr>
              <w:sdtEndPr/>
              <w:sdtContent>
                <w:r w:rsidR="001D0BF1" w:rsidRPr="00441574">
                  <w:rPr>
                    <w:color w:val="4B6A88" w:themeColor="accent6"/>
                  </w:rPr>
                  <w:t>Job Title</w:t>
                </w:r>
              </w:sdtContent>
            </w:sdt>
            <w:r w:rsidR="001D0BF1" w:rsidRPr="00441574">
              <w:rPr>
                <w:color w:val="4B6A88" w:themeColor="accent6"/>
              </w:rPr>
              <w:t>,</w:t>
            </w:r>
            <w:r w:rsidR="001D0BF1" w:rsidRPr="00CF1A49">
              <w:t xml:space="preserve"> </w:t>
            </w:r>
            <w:sdt>
              <w:sdtPr>
                <w:rPr>
                  <w:rStyle w:val="SubtleReference"/>
                </w:rPr>
                <w:alias w:val="Enter company 1:"/>
                <w:tag w:val="Enter company 1:"/>
                <w:id w:val="-1746411152"/>
                <w:placeholder>
                  <w:docPart w:val="6DC9EBCA28BD46649348728E42654202"/>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1AAA77732E584A3AB5974503C4E155B2"/>
              </w:placeholder>
              <w:temporary/>
              <w:showingPlcHdr/>
              <w15:appearance w15:val="hidden"/>
            </w:sdtPr>
            <w:sdtEndPr/>
            <w:sdtContent>
              <w:p w14:paraId="03C8B743"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20CFD6DC" w14:textId="77777777" w:rsidTr="00F61DF9">
        <w:tc>
          <w:tcPr>
            <w:tcW w:w="9355" w:type="dxa"/>
            <w:tcMar>
              <w:top w:w="216" w:type="dxa"/>
            </w:tcMar>
          </w:tcPr>
          <w:p w14:paraId="023286FB" w14:textId="0A71CB72" w:rsidR="00F61DF9" w:rsidRPr="00CF1A49" w:rsidRDefault="007B5BC1" w:rsidP="00F61DF9">
            <w:pPr>
              <w:pStyle w:val="Heading3"/>
              <w:contextualSpacing w:val="0"/>
              <w:outlineLvl w:val="2"/>
            </w:pPr>
            <w:r>
              <w:t>february 2020</w:t>
            </w:r>
            <w:r w:rsidR="00F61DF9" w:rsidRPr="00CF1A49">
              <w:t xml:space="preserve"> – </w:t>
            </w:r>
            <w:r>
              <w:t>present</w:t>
            </w:r>
          </w:p>
          <w:p w14:paraId="67710F97" w14:textId="7F1B307F" w:rsidR="00F61DF9" w:rsidRPr="00CF1A49" w:rsidRDefault="007B5BC1" w:rsidP="00F61DF9">
            <w:pPr>
              <w:pStyle w:val="Heading2"/>
              <w:contextualSpacing w:val="0"/>
              <w:outlineLvl w:val="1"/>
            </w:pPr>
            <w:r>
              <w:rPr>
                <w:color w:val="4B6A88" w:themeColor="accent6"/>
              </w:rPr>
              <w:t>aircraft component technician</w:t>
            </w:r>
            <w:r w:rsidR="00F61DF9" w:rsidRPr="00441574">
              <w:rPr>
                <w:color w:val="4B6A88" w:themeColor="accent6"/>
              </w:rPr>
              <w:t>,</w:t>
            </w:r>
            <w:r w:rsidR="00F61DF9" w:rsidRPr="00CF1A49">
              <w:t xml:space="preserve"> </w:t>
            </w:r>
            <w:r>
              <w:rPr>
                <w:rStyle w:val="SubtleReference"/>
              </w:rPr>
              <w:t>Aviatechnik corp.</w:t>
            </w:r>
          </w:p>
          <w:sdt>
            <w:sdtPr>
              <w:alias w:val="Enter job details 2:"/>
              <w:tag w:val="Enter job details 2:"/>
              <w:id w:val="2138838559"/>
              <w:placeholder>
                <w:docPart w:val="C9B33A54E79244BBACCD2E893D82CD31"/>
              </w:placeholder>
              <w:temporary/>
              <w:showingPlcHdr/>
              <w15:appearance w15:val="hidden"/>
            </w:sdtPr>
            <w:sdtEndPr/>
            <w:sdtContent>
              <w:p w14:paraId="77700DD7"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03BAECC1272A46268FD8682248A425C8"/>
        </w:placeholder>
        <w:temporary/>
        <w:showingPlcHdr/>
        <w15:appearance w15:val="hidden"/>
      </w:sdtPr>
      <w:sdtEndPr/>
      <w:sdtContent>
        <w:p w14:paraId="6072832C"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290"/>
      </w:tblGrid>
      <w:tr w:rsidR="001D0BF1" w:rsidRPr="00CF1A49" w14:paraId="3E05CBE8" w14:textId="77777777" w:rsidTr="00D66A52">
        <w:tc>
          <w:tcPr>
            <w:tcW w:w="9355" w:type="dxa"/>
          </w:tcPr>
          <w:p w14:paraId="241F133E" w14:textId="55EF50F7" w:rsidR="001D0BF1" w:rsidRPr="00CF1A49" w:rsidRDefault="00254A01" w:rsidP="001D0BF1">
            <w:pPr>
              <w:pStyle w:val="Heading3"/>
              <w:contextualSpacing w:val="0"/>
              <w:outlineLvl w:val="2"/>
            </w:pPr>
            <w:r>
              <w:t>jul</w:t>
            </w:r>
            <w:r w:rsidR="001D0BF1" w:rsidRPr="00CF1A49">
              <w:t xml:space="preserve"> </w:t>
            </w:r>
            <w:r>
              <w:t>2022</w:t>
            </w:r>
          </w:p>
          <w:p w14:paraId="5731E659" w14:textId="0BF8501F" w:rsidR="001D0BF1" w:rsidRPr="00CF1A49" w:rsidRDefault="00441574" w:rsidP="001D0BF1">
            <w:pPr>
              <w:pStyle w:val="Heading2"/>
              <w:contextualSpacing w:val="0"/>
              <w:outlineLvl w:val="1"/>
            </w:pPr>
            <w:r>
              <w:rPr>
                <w:color w:val="4B6A88" w:themeColor="accent6"/>
              </w:rPr>
              <w:t>Full stack web developer</w:t>
            </w:r>
            <w:r w:rsidR="001D0BF1" w:rsidRPr="00441574">
              <w:rPr>
                <w:color w:val="4B6A88" w:themeColor="accent6"/>
              </w:rPr>
              <w:t>,</w:t>
            </w:r>
            <w:r w:rsidR="001D0BF1" w:rsidRPr="00CF1A49">
              <w:t xml:space="preserve"> </w:t>
            </w:r>
            <w:r w:rsidR="0064558F" w:rsidRPr="0064558F">
              <w:rPr>
                <w:rStyle w:val="SubtleReference"/>
              </w:rPr>
              <w:t>university of toronto</w:t>
            </w:r>
            <w:r w:rsidR="0064558F">
              <w:rPr>
                <w:rStyle w:val="SubtleReference"/>
              </w:rPr>
              <w:t xml:space="preserve"> bootcamp</w:t>
            </w:r>
          </w:p>
          <w:sdt>
            <w:sdtPr>
              <w:alias w:val="Enter education details 1:"/>
              <w:tag w:val="Enter education details 1:"/>
              <w:id w:val="199909898"/>
              <w:placeholder>
                <w:docPart w:val="D34787AD2C114FCB83E3BD84CC2AA69A"/>
              </w:placeholder>
              <w:temporary/>
              <w:showingPlcHdr/>
              <w15:appearance w15:val="hidden"/>
            </w:sdtPr>
            <w:sdtEndPr/>
            <w:sdtContent>
              <w:p w14:paraId="305EC058"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5A3AC7F8" w14:textId="77777777" w:rsidTr="00F61DF9">
        <w:tc>
          <w:tcPr>
            <w:tcW w:w="9355" w:type="dxa"/>
            <w:tcMar>
              <w:top w:w="216" w:type="dxa"/>
            </w:tcMar>
          </w:tcPr>
          <w:p w14:paraId="58795E53" w14:textId="296EBC69" w:rsidR="009E6828" w:rsidRPr="00CF1A49" w:rsidRDefault="009E6828" w:rsidP="009E6828">
            <w:pPr>
              <w:pStyle w:val="Heading3"/>
              <w:contextualSpacing w:val="0"/>
              <w:outlineLvl w:val="2"/>
            </w:pPr>
            <w:r>
              <w:t>dec</w:t>
            </w:r>
            <w:r w:rsidRPr="00CF1A49">
              <w:t xml:space="preserve"> </w:t>
            </w:r>
            <w:r>
              <w:t>2021</w:t>
            </w:r>
          </w:p>
          <w:p w14:paraId="432489EB" w14:textId="2DABFC47" w:rsidR="009E6828" w:rsidRPr="00CF1A49" w:rsidRDefault="009E6828" w:rsidP="009E6828">
            <w:pPr>
              <w:pStyle w:val="Heading2"/>
              <w:contextualSpacing w:val="0"/>
              <w:outlineLvl w:val="1"/>
            </w:pPr>
            <w:r>
              <w:rPr>
                <w:color w:val="4B6A88" w:themeColor="accent6"/>
              </w:rPr>
              <w:t>Data Analytics</w:t>
            </w:r>
            <w:r w:rsidRPr="00441574">
              <w:rPr>
                <w:color w:val="4B6A88" w:themeColor="accent6"/>
              </w:rPr>
              <w:t>,</w:t>
            </w:r>
            <w:r w:rsidRPr="00CF1A49">
              <w:t xml:space="preserve"> </w:t>
            </w:r>
            <w:r w:rsidRPr="0064558F">
              <w:rPr>
                <w:rStyle w:val="SubtleReference"/>
              </w:rPr>
              <w:t>university of toronto</w:t>
            </w:r>
            <w:r>
              <w:rPr>
                <w:rStyle w:val="SubtleReference"/>
              </w:rPr>
              <w:t xml:space="preserve"> bootcamp</w:t>
            </w:r>
          </w:p>
          <w:sdt>
            <w:sdtPr>
              <w:rPr>
                <w:b w:val="0"/>
                <w:bCs/>
              </w:rPr>
              <w:alias w:val="Enter education details 1:"/>
              <w:tag w:val="Enter education details 1:"/>
              <w:id w:val="754792321"/>
              <w:placeholder>
                <w:docPart w:val="D30FB79186EC441A957CD54EE090D136"/>
              </w:placeholder>
              <w:temporary/>
              <w:showingPlcHdr/>
              <w15:appearance w15:val="hidden"/>
            </w:sdtPr>
            <w:sdtEndPr>
              <w:rPr>
                <w:b/>
                <w:bCs w:val="0"/>
              </w:rPr>
            </w:sdtEndPr>
            <w:sdtContent>
              <w:p w14:paraId="1D3F0A67" w14:textId="67F8F058" w:rsidR="009E6828" w:rsidRDefault="009E6828" w:rsidP="009E6828">
                <w:pPr>
                  <w:pStyle w:val="Heading3"/>
                  <w:contextualSpacing w:val="0"/>
                  <w:outlineLvl w:val="2"/>
                </w:pPr>
                <w:r w:rsidRPr="009E6828">
                  <w:rPr>
                    <w:rFonts w:eastAsiaTheme="minorHAnsi" w:cstheme="minorBidi"/>
                    <w:b w:val="0"/>
                    <w:caps w:val="0"/>
                    <w:szCs w:val="22"/>
                  </w:rPr>
                  <w:t>It’s okay to brag about your GPA, awards, and honors. Feel free to summarize your coursework too.</w:t>
                </w:r>
              </w:p>
            </w:sdtContent>
          </w:sdt>
          <w:p w14:paraId="54294D10" w14:textId="77777777" w:rsidR="009E6828" w:rsidRDefault="009E6828" w:rsidP="009E6828">
            <w:pPr>
              <w:pStyle w:val="Heading3"/>
              <w:contextualSpacing w:val="0"/>
              <w:outlineLvl w:val="2"/>
            </w:pPr>
          </w:p>
          <w:p w14:paraId="7F6C583F" w14:textId="56768E54" w:rsidR="00F61DF9" w:rsidRPr="00CF1A49" w:rsidRDefault="00532DA3" w:rsidP="00F61DF9">
            <w:pPr>
              <w:pStyle w:val="Heading3"/>
              <w:contextualSpacing w:val="0"/>
              <w:outlineLvl w:val="2"/>
            </w:pPr>
            <w:r>
              <w:t>nov</w:t>
            </w:r>
            <w:r w:rsidR="00F61DF9" w:rsidRPr="00CF1A49">
              <w:t xml:space="preserve"> </w:t>
            </w:r>
            <w:r w:rsidR="0064558F">
              <w:t>2010</w:t>
            </w:r>
          </w:p>
          <w:p w14:paraId="7A826856" w14:textId="79F0AB92" w:rsidR="00F61DF9" w:rsidRPr="00CF1A49" w:rsidRDefault="0064558F" w:rsidP="00F61DF9">
            <w:pPr>
              <w:pStyle w:val="Heading2"/>
              <w:contextualSpacing w:val="0"/>
              <w:outlineLvl w:val="1"/>
            </w:pPr>
            <w:r w:rsidRPr="0064558F">
              <w:rPr>
                <w:color w:val="4B6A88" w:themeColor="accent6"/>
              </w:rPr>
              <w:t>Electronic</w:t>
            </w:r>
            <w:r w:rsidR="009E6828">
              <w:rPr>
                <w:color w:val="4B6A88" w:themeColor="accent6"/>
              </w:rPr>
              <w:t xml:space="preserve">s and computers </w:t>
            </w:r>
            <w:r w:rsidRPr="0064558F">
              <w:rPr>
                <w:color w:val="4B6A88" w:themeColor="accent6"/>
              </w:rPr>
              <w:t>Diploma</w:t>
            </w:r>
            <w:r w:rsidR="00F61DF9" w:rsidRPr="0064558F">
              <w:rPr>
                <w:color w:val="4B6A88" w:themeColor="accent6"/>
              </w:rPr>
              <w:t xml:space="preserve">, </w:t>
            </w:r>
            <w:r>
              <w:rPr>
                <w:rStyle w:val="SubtleReference"/>
              </w:rPr>
              <w:t>Holtz</w:t>
            </w:r>
            <w:r w:rsidR="00532DA3">
              <w:rPr>
                <w:rStyle w:val="SubtleReference"/>
              </w:rPr>
              <w:t xml:space="preserve"> vocational</w:t>
            </w:r>
            <w:r>
              <w:rPr>
                <w:rStyle w:val="SubtleReference"/>
              </w:rPr>
              <w:t>, Tel-Aviv</w:t>
            </w:r>
          </w:p>
          <w:sdt>
            <w:sdtPr>
              <w:alias w:val="Enter education details 2:"/>
              <w:tag w:val="Enter education details 2:"/>
              <w:id w:val="-1806999294"/>
              <w:placeholder>
                <w:docPart w:val="F4D0AB2CE2BE48FB9CE8278DF99FA32D"/>
              </w:placeholder>
              <w:temporary/>
              <w:showingPlcHdr/>
              <w15:appearance w15:val="hidden"/>
            </w:sdtPr>
            <w:sdtEndPr/>
            <w:sdtContent>
              <w:p w14:paraId="77E9AA64"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56AFB2921C5A4CA5917EAF42FB5BED33"/>
        </w:placeholder>
        <w:temporary/>
        <w:showingPlcHdr/>
        <w15:appearance w15:val="hidden"/>
      </w:sdtPr>
      <w:sdtEndPr/>
      <w:sdtContent>
        <w:p w14:paraId="1C1668DC"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Pr>
      <w:tblGrid>
        <w:gridCol w:w="4680"/>
        <w:gridCol w:w="4680"/>
      </w:tblGrid>
      <w:tr w:rsidR="003A0632" w:rsidRPr="006E1507" w14:paraId="36E676CF" w14:textId="77777777" w:rsidTr="00CF1A49">
        <w:tc>
          <w:tcPr>
            <w:tcW w:w="4675" w:type="dxa"/>
          </w:tcPr>
          <w:p w14:paraId="22C18BC0" w14:textId="0B2B38E1" w:rsidR="001E3120" w:rsidRPr="006E1507" w:rsidRDefault="00664ED2" w:rsidP="006E1507">
            <w:pPr>
              <w:pStyle w:val="ListBullet"/>
              <w:contextualSpacing w:val="0"/>
            </w:pPr>
            <w:r>
              <w:t>HTML</w:t>
            </w:r>
          </w:p>
          <w:p w14:paraId="68B6CA9E" w14:textId="77777777" w:rsidR="001F4E6D" w:rsidRDefault="00664ED2" w:rsidP="006E1507">
            <w:pPr>
              <w:pStyle w:val="ListBullet"/>
              <w:contextualSpacing w:val="0"/>
            </w:pPr>
            <w:r>
              <w:t>CSS</w:t>
            </w:r>
          </w:p>
          <w:p w14:paraId="4606B337" w14:textId="77777777" w:rsidR="00664ED2" w:rsidRDefault="00664ED2" w:rsidP="006E1507">
            <w:pPr>
              <w:pStyle w:val="ListBullet"/>
              <w:contextualSpacing w:val="0"/>
            </w:pPr>
            <w:r>
              <w:lastRenderedPageBreak/>
              <w:t>JavaScript</w:t>
            </w:r>
          </w:p>
          <w:p w14:paraId="7CEB5220" w14:textId="77777777" w:rsidR="00664ED2" w:rsidRDefault="00664ED2" w:rsidP="006E1507">
            <w:pPr>
              <w:pStyle w:val="ListBullet"/>
              <w:contextualSpacing w:val="0"/>
            </w:pPr>
            <w:r>
              <w:t>jQuery</w:t>
            </w:r>
          </w:p>
          <w:p w14:paraId="2FBED42D" w14:textId="77777777" w:rsidR="00664ED2" w:rsidRDefault="00664ED2" w:rsidP="006E1507">
            <w:pPr>
              <w:pStyle w:val="ListBullet"/>
              <w:contextualSpacing w:val="0"/>
            </w:pPr>
            <w:r>
              <w:t>Node.js</w:t>
            </w:r>
          </w:p>
          <w:p w14:paraId="761B17B1" w14:textId="5DFC1108" w:rsidR="00664ED2" w:rsidRPr="006E1507" w:rsidRDefault="00664ED2" w:rsidP="00664ED2">
            <w:pPr>
              <w:pStyle w:val="ListBullet"/>
              <w:contextualSpacing w:val="0"/>
            </w:pPr>
            <w:r>
              <w:t>Bootstrap</w:t>
            </w:r>
          </w:p>
        </w:tc>
        <w:tc>
          <w:tcPr>
            <w:tcW w:w="4675" w:type="dxa"/>
            <w:tcMar>
              <w:left w:w="360" w:type="dxa"/>
            </w:tcMar>
          </w:tcPr>
          <w:p w14:paraId="0868E46E" w14:textId="228696B2" w:rsidR="003A0632" w:rsidRPr="006E1507" w:rsidRDefault="00664ED2" w:rsidP="006E1507">
            <w:pPr>
              <w:pStyle w:val="ListBullet"/>
              <w:contextualSpacing w:val="0"/>
            </w:pPr>
            <w:r>
              <w:lastRenderedPageBreak/>
              <w:t>JSON</w:t>
            </w:r>
          </w:p>
          <w:p w14:paraId="3B0FFEA4" w14:textId="11DA17D4" w:rsidR="001E3120" w:rsidRPr="006E1507" w:rsidRDefault="00664ED2" w:rsidP="006E1507">
            <w:pPr>
              <w:pStyle w:val="ListBullet"/>
              <w:contextualSpacing w:val="0"/>
            </w:pPr>
            <w:r>
              <w:t>Git</w:t>
            </w:r>
          </w:p>
          <w:p w14:paraId="72A43938" w14:textId="77777777" w:rsidR="001E3120" w:rsidRDefault="00664ED2" w:rsidP="006E1507">
            <w:pPr>
              <w:pStyle w:val="ListBullet"/>
              <w:contextualSpacing w:val="0"/>
            </w:pPr>
            <w:r>
              <w:lastRenderedPageBreak/>
              <w:t>Heroku</w:t>
            </w:r>
          </w:p>
          <w:p w14:paraId="57C66095" w14:textId="77777777" w:rsidR="00664ED2" w:rsidRDefault="00664ED2" w:rsidP="006E1507">
            <w:pPr>
              <w:pStyle w:val="ListBullet"/>
              <w:contextualSpacing w:val="0"/>
            </w:pPr>
            <w:r>
              <w:t>MySQL</w:t>
            </w:r>
          </w:p>
          <w:p w14:paraId="6FA8B9A2" w14:textId="2E2E92E0" w:rsidR="00664ED2" w:rsidRPr="006E1507" w:rsidRDefault="00664ED2" w:rsidP="006E1507">
            <w:pPr>
              <w:pStyle w:val="ListBullet"/>
              <w:contextualSpacing w:val="0"/>
            </w:pPr>
            <w:r>
              <w:t>MongoDB</w:t>
            </w:r>
          </w:p>
        </w:tc>
      </w:tr>
    </w:tbl>
    <w:sdt>
      <w:sdtPr>
        <w:alias w:val="Activities:"/>
        <w:tag w:val="Activities:"/>
        <w:id w:val="1223332893"/>
        <w:placeholder>
          <w:docPart w:val="72A8DDC95B064B639B1D6C0EBE069D07"/>
        </w:placeholder>
        <w:temporary/>
        <w:showingPlcHdr/>
        <w15:appearance w15:val="hidden"/>
      </w:sdtPr>
      <w:sdtEndPr/>
      <w:sdtContent>
        <w:p w14:paraId="4268BFE3" w14:textId="77777777" w:rsidR="00AD782D" w:rsidRPr="00CF1A49" w:rsidRDefault="0062312F" w:rsidP="0062312F">
          <w:pPr>
            <w:pStyle w:val="Heading1"/>
          </w:pPr>
          <w:r w:rsidRPr="00CF1A49">
            <w:t>Activities</w:t>
          </w:r>
        </w:p>
      </w:sdtContent>
    </w:sdt>
    <w:p w14:paraId="47963564" w14:textId="77777777" w:rsidR="00B51D1B" w:rsidRPr="006E1507" w:rsidRDefault="001523C4" w:rsidP="006E1507">
      <w:sdt>
        <w:sdtPr>
          <w:alias w:val="Enter activities description:"/>
          <w:tag w:val="Enter activities description:"/>
          <w:id w:val="1367566198"/>
          <w:placeholder>
            <w:docPart w:val="B2825101A13146EFA83B6DE660CA3072"/>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104DB" w14:textId="77777777" w:rsidR="001523C4" w:rsidRDefault="001523C4" w:rsidP="0068194B">
      <w:r>
        <w:separator/>
      </w:r>
    </w:p>
    <w:p w14:paraId="27541F06" w14:textId="77777777" w:rsidR="001523C4" w:rsidRDefault="001523C4"/>
    <w:p w14:paraId="6136FE5F" w14:textId="77777777" w:rsidR="001523C4" w:rsidRDefault="001523C4"/>
  </w:endnote>
  <w:endnote w:type="continuationSeparator" w:id="0">
    <w:p w14:paraId="6BEDF793" w14:textId="77777777" w:rsidR="001523C4" w:rsidRDefault="001523C4" w:rsidP="0068194B">
      <w:r>
        <w:continuationSeparator/>
      </w:r>
    </w:p>
    <w:p w14:paraId="233FC621" w14:textId="77777777" w:rsidR="001523C4" w:rsidRDefault="001523C4"/>
    <w:p w14:paraId="60A0A00D" w14:textId="77777777" w:rsidR="001523C4" w:rsidRDefault="001523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11975BCB"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D67F2" w14:textId="77777777" w:rsidR="001523C4" w:rsidRDefault="001523C4" w:rsidP="0068194B">
      <w:r>
        <w:separator/>
      </w:r>
    </w:p>
    <w:p w14:paraId="49B98EF9" w14:textId="77777777" w:rsidR="001523C4" w:rsidRDefault="001523C4"/>
    <w:p w14:paraId="6EAEBB0C" w14:textId="77777777" w:rsidR="001523C4" w:rsidRDefault="001523C4"/>
  </w:footnote>
  <w:footnote w:type="continuationSeparator" w:id="0">
    <w:p w14:paraId="0E74B034" w14:textId="77777777" w:rsidR="001523C4" w:rsidRDefault="001523C4" w:rsidP="0068194B">
      <w:r>
        <w:continuationSeparator/>
      </w:r>
    </w:p>
    <w:p w14:paraId="2D986EE4" w14:textId="77777777" w:rsidR="001523C4" w:rsidRDefault="001523C4"/>
    <w:p w14:paraId="4BE2FCEA" w14:textId="77777777" w:rsidR="001523C4" w:rsidRDefault="001523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A381"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633238F" wp14:editId="62E7FA37">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8D8020C" id="Straight Connector 5" o:spid="_x0000_s1026"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D7C6494E"/>
    <w:lvl w:ilvl="0">
      <w:start w:val="1"/>
      <w:numFmt w:val="bullet"/>
      <w:pStyle w:val="ListBullet"/>
      <w:lvlText w:val=""/>
      <w:lvlJc w:val="left"/>
      <w:pPr>
        <w:ind w:left="360" w:hanging="360"/>
      </w:pPr>
      <w:rPr>
        <w:rFonts w:ascii="Symbol" w:hAnsi="Symbol" w:hint="default"/>
        <w:color w:val="4B6A88" w:themeColor="accent6"/>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95185764">
    <w:abstractNumId w:val="9"/>
  </w:num>
  <w:num w:numId="2" w16cid:durableId="1346832911">
    <w:abstractNumId w:val="8"/>
  </w:num>
  <w:num w:numId="3" w16cid:durableId="387458011">
    <w:abstractNumId w:val="7"/>
  </w:num>
  <w:num w:numId="4" w16cid:durableId="423457758">
    <w:abstractNumId w:val="6"/>
  </w:num>
  <w:num w:numId="5" w16cid:durableId="2138184185">
    <w:abstractNumId w:val="10"/>
  </w:num>
  <w:num w:numId="6" w16cid:durableId="386876726">
    <w:abstractNumId w:val="3"/>
  </w:num>
  <w:num w:numId="7" w16cid:durableId="888033651">
    <w:abstractNumId w:val="11"/>
  </w:num>
  <w:num w:numId="8" w16cid:durableId="1244222141">
    <w:abstractNumId w:val="2"/>
  </w:num>
  <w:num w:numId="9" w16cid:durableId="756949491">
    <w:abstractNumId w:val="12"/>
  </w:num>
  <w:num w:numId="10" w16cid:durableId="1431243801">
    <w:abstractNumId w:val="5"/>
  </w:num>
  <w:num w:numId="11" w16cid:durableId="955987196">
    <w:abstractNumId w:val="4"/>
  </w:num>
  <w:num w:numId="12" w16cid:durableId="1194925857">
    <w:abstractNumId w:val="1"/>
  </w:num>
  <w:num w:numId="13" w16cid:durableId="1569996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A4C"/>
    <w:rsid w:val="000001EF"/>
    <w:rsid w:val="00007322"/>
    <w:rsid w:val="00007728"/>
    <w:rsid w:val="00022EB2"/>
    <w:rsid w:val="00024584"/>
    <w:rsid w:val="00024730"/>
    <w:rsid w:val="00055E95"/>
    <w:rsid w:val="0007021F"/>
    <w:rsid w:val="000A7A03"/>
    <w:rsid w:val="000B2BA5"/>
    <w:rsid w:val="000C19DA"/>
    <w:rsid w:val="000F2F8C"/>
    <w:rsid w:val="0010006E"/>
    <w:rsid w:val="001045A8"/>
    <w:rsid w:val="00114A91"/>
    <w:rsid w:val="001427E1"/>
    <w:rsid w:val="001523C4"/>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54A01"/>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2F41AC"/>
    <w:rsid w:val="00307140"/>
    <w:rsid w:val="00310A4C"/>
    <w:rsid w:val="00316DFF"/>
    <w:rsid w:val="00317A61"/>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41574"/>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32DA3"/>
    <w:rsid w:val="00566A35"/>
    <w:rsid w:val="0056701E"/>
    <w:rsid w:val="005740D7"/>
    <w:rsid w:val="005A0F26"/>
    <w:rsid w:val="005A1B10"/>
    <w:rsid w:val="005A6850"/>
    <w:rsid w:val="005B1B1B"/>
    <w:rsid w:val="005C5932"/>
    <w:rsid w:val="005D3CA7"/>
    <w:rsid w:val="005D4CC1"/>
    <w:rsid w:val="005F4B91"/>
    <w:rsid w:val="005F55D2"/>
    <w:rsid w:val="0062312F"/>
    <w:rsid w:val="00624DB3"/>
    <w:rsid w:val="00625F2C"/>
    <w:rsid w:val="0064558F"/>
    <w:rsid w:val="006618E9"/>
    <w:rsid w:val="00664ED2"/>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B5BC1"/>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E6828"/>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3469"/>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76B41"/>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5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F76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lexRahman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in/alexander-ra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AppData\Local\Microsoft\Office\16.0\DTS\en-US%7bE61CFC07-139D-441B-AEFC-F2D16728FDED%7d\%7b199DB763-F4F6-465D-936A-9A44D05FE228%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BACF581C94454CAB779851E05C3366"/>
        <w:category>
          <w:name w:val="General"/>
          <w:gallery w:val="placeholder"/>
        </w:category>
        <w:types>
          <w:type w:val="bbPlcHdr"/>
        </w:types>
        <w:behaviors>
          <w:behavior w:val="content"/>
        </w:behaviors>
        <w:guid w:val="{B916B729-CEF0-4FD3-9143-B6FE2D96F564}"/>
      </w:docPartPr>
      <w:docPartBody>
        <w:p w:rsidR="00571DDE" w:rsidRDefault="00571DDE">
          <w:pPr>
            <w:pStyle w:val="39BACF581C94454CAB779851E05C3366"/>
          </w:pPr>
          <w:r w:rsidRPr="00CF1A49">
            <w:t>·</w:t>
          </w:r>
        </w:p>
      </w:docPartBody>
    </w:docPart>
    <w:docPart>
      <w:docPartPr>
        <w:name w:val="37E53D74802644EAB8D40209427F12E7"/>
        <w:category>
          <w:name w:val="General"/>
          <w:gallery w:val="placeholder"/>
        </w:category>
        <w:types>
          <w:type w:val="bbPlcHdr"/>
        </w:types>
        <w:behaviors>
          <w:behavior w:val="content"/>
        </w:behaviors>
        <w:guid w:val="{8E732398-A8BC-4749-B221-4A76DD562CE8}"/>
      </w:docPartPr>
      <w:docPartBody>
        <w:p w:rsidR="00571DDE" w:rsidRDefault="00571DDE">
          <w:pPr>
            <w:pStyle w:val="37E53D74802644EAB8D40209427F12E7"/>
          </w:pPr>
          <w:r w:rsidRPr="00CF1A49">
            <w:t>·</w:t>
          </w:r>
        </w:p>
      </w:docPartBody>
    </w:docPart>
    <w:docPart>
      <w:docPartPr>
        <w:name w:val="829B54721FBE41878DA09175FAA24F25"/>
        <w:category>
          <w:name w:val="General"/>
          <w:gallery w:val="placeholder"/>
        </w:category>
        <w:types>
          <w:type w:val="bbPlcHdr"/>
        </w:types>
        <w:behaviors>
          <w:behavior w:val="content"/>
        </w:behaviors>
        <w:guid w:val="{1644F9B4-7BDB-4279-9CEF-119B8CF485B4}"/>
      </w:docPartPr>
      <w:docPartBody>
        <w:p w:rsidR="00571DDE" w:rsidRDefault="00571DDE">
          <w:pPr>
            <w:pStyle w:val="829B54721FBE41878DA09175FAA24F25"/>
          </w:pPr>
          <w:r w:rsidRPr="00CF1A49">
            <w:t>·</w:t>
          </w:r>
        </w:p>
      </w:docPartBody>
    </w:docPart>
    <w:docPart>
      <w:docPartPr>
        <w:name w:val="517A2712CA894BC2955B76D88C687FC6"/>
        <w:category>
          <w:name w:val="General"/>
          <w:gallery w:val="placeholder"/>
        </w:category>
        <w:types>
          <w:type w:val="bbPlcHdr"/>
        </w:types>
        <w:behaviors>
          <w:behavior w:val="content"/>
        </w:behaviors>
        <w:guid w:val="{E9EAEC12-BE31-42AB-9198-1087C86B477C}"/>
      </w:docPartPr>
      <w:docPartBody>
        <w:p w:rsidR="00571DDE" w:rsidRDefault="00571DDE">
          <w:pPr>
            <w:pStyle w:val="517A2712CA894BC2955B76D88C687FC6"/>
          </w:pPr>
          <w:r w:rsidRPr="00CF1A49">
            <w:t>Experience</w:t>
          </w:r>
        </w:p>
      </w:docPartBody>
    </w:docPart>
    <w:docPart>
      <w:docPartPr>
        <w:name w:val="44F4E9513EEC4E32A314B76DA02EEA6A"/>
        <w:category>
          <w:name w:val="General"/>
          <w:gallery w:val="placeholder"/>
        </w:category>
        <w:types>
          <w:type w:val="bbPlcHdr"/>
        </w:types>
        <w:behaviors>
          <w:behavior w:val="content"/>
        </w:behaviors>
        <w:guid w:val="{FEB87E8E-02C2-43E8-9B4A-EC4A09DCFC1F}"/>
      </w:docPartPr>
      <w:docPartBody>
        <w:p w:rsidR="00571DDE" w:rsidRDefault="00571DDE">
          <w:pPr>
            <w:pStyle w:val="44F4E9513EEC4E32A314B76DA02EEA6A"/>
          </w:pPr>
          <w:r w:rsidRPr="00CF1A49">
            <w:t>Dates From</w:t>
          </w:r>
        </w:p>
      </w:docPartBody>
    </w:docPart>
    <w:docPart>
      <w:docPartPr>
        <w:name w:val="E2541C259EEA4E7E959C347DDBCB4124"/>
        <w:category>
          <w:name w:val="General"/>
          <w:gallery w:val="placeholder"/>
        </w:category>
        <w:types>
          <w:type w:val="bbPlcHdr"/>
        </w:types>
        <w:behaviors>
          <w:behavior w:val="content"/>
        </w:behaviors>
        <w:guid w:val="{8505CB62-2D82-4EA9-92FD-0199E92EAD0C}"/>
      </w:docPartPr>
      <w:docPartBody>
        <w:p w:rsidR="00571DDE" w:rsidRDefault="00571DDE">
          <w:pPr>
            <w:pStyle w:val="E2541C259EEA4E7E959C347DDBCB4124"/>
          </w:pPr>
          <w:r w:rsidRPr="00CF1A49">
            <w:t>To</w:t>
          </w:r>
        </w:p>
      </w:docPartBody>
    </w:docPart>
    <w:docPart>
      <w:docPartPr>
        <w:name w:val="46096A615227485F8A062E4A40D1A571"/>
        <w:category>
          <w:name w:val="General"/>
          <w:gallery w:val="placeholder"/>
        </w:category>
        <w:types>
          <w:type w:val="bbPlcHdr"/>
        </w:types>
        <w:behaviors>
          <w:behavior w:val="content"/>
        </w:behaviors>
        <w:guid w:val="{EFECDEFD-30CC-42FC-A2A3-72313C7DB75A}"/>
      </w:docPartPr>
      <w:docPartBody>
        <w:p w:rsidR="00571DDE" w:rsidRDefault="00571DDE">
          <w:pPr>
            <w:pStyle w:val="46096A615227485F8A062E4A40D1A571"/>
          </w:pPr>
          <w:r w:rsidRPr="00CF1A49">
            <w:t>Job Title</w:t>
          </w:r>
        </w:p>
      </w:docPartBody>
    </w:docPart>
    <w:docPart>
      <w:docPartPr>
        <w:name w:val="6DC9EBCA28BD46649348728E42654202"/>
        <w:category>
          <w:name w:val="General"/>
          <w:gallery w:val="placeholder"/>
        </w:category>
        <w:types>
          <w:type w:val="bbPlcHdr"/>
        </w:types>
        <w:behaviors>
          <w:behavior w:val="content"/>
        </w:behaviors>
        <w:guid w:val="{33B25400-8916-4540-B1F5-C95E9648C3D2}"/>
      </w:docPartPr>
      <w:docPartBody>
        <w:p w:rsidR="00571DDE" w:rsidRDefault="00571DDE">
          <w:pPr>
            <w:pStyle w:val="6DC9EBCA28BD46649348728E42654202"/>
          </w:pPr>
          <w:r w:rsidRPr="00CF1A49">
            <w:rPr>
              <w:rStyle w:val="SubtleReference"/>
            </w:rPr>
            <w:t>Company</w:t>
          </w:r>
        </w:p>
      </w:docPartBody>
    </w:docPart>
    <w:docPart>
      <w:docPartPr>
        <w:name w:val="1AAA77732E584A3AB5974503C4E155B2"/>
        <w:category>
          <w:name w:val="General"/>
          <w:gallery w:val="placeholder"/>
        </w:category>
        <w:types>
          <w:type w:val="bbPlcHdr"/>
        </w:types>
        <w:behaviors>
          <w:behavior w:val="content"/>
        </w:behaviors>
        <w:guid w:val="{2B2AF098-2CE6-4298-901D-A5BDAEC34414}"/>
      </w:docPartPr>
      <w:docPartBody>
        <w:p w:rsidR="00571DDE" w:rsidRDefault="00571DDE">
          <w:pPr>
            <w:pStyle w:val="1AAA77732E584A3AB5974503C4E155B2"/>
          </w:pPr>
          <w:r w:rsidRPr="00CF1A49">
            <w:t>Describe your responsibilities and achievements in terms of impact and results. Use examples, but keep it short.</w:t>
          </w:r>
        </w:p>
      </w:docPartBody>
    </w:docPart>
    <w:docPart>
      <w:docPartPr>
        <w:name w:val="C9B33A54E79244BBACCD2E893D82CD31"/>
        <w:category>
          <w:name w:val="General"/>
          <w:gallery w:val="placeholder"/>
        </w:category>
        <w:types>
          <w:type w:val="bbPlcHdr"/>
        </w:types>
        <w:behaviors>
          <w:behavior w:val="content"/>
        </w:behaviors>
        <w:guid w:val="{BB18B4EB-AA82-47B9-83A5-C9E520EE6CCB}"/>
      </w:docPartPr>
      <w:docPartBody>
        <w:p w:rsidR="00571DDE" w:rsidRDefault="00571DDE">
          <w:pPr>
            <w:pStyle w:val="C9B33A54E79244BBACCD2E893D82CD31"/>
          </w:pPr>
          <w:r w:rsidRPr="00CF1A49">
            <w:t>Describe your responsibilities and achievements in terms of impact and results. Use examples, but keep it short.</w:t>
          </w:r>
        </w:p>
      </w:docPartBody>
    </w:docPart>
    <w:docPart>
      <w:docPartPr>
        <w:name w:val="03BAECC1272A46268FD8682248A425C8"/>
        <w:category>
          <w:name w:val="General"/>
          <w:gallery w:val="placeholder"/>
        </w:category>
        <w:types>
          <w:type w:val="bbPlcHdr"/>
        </w:types>
        <w:behaviors>
          <w:behavior w:val="content"/>
        </w:behaviors>
        <w:guid w:val="{AF803349-86CD-4A12-8E54-A473D2539B5A}"/>
      </w:docPartPr>
      <w:docPartBody>
        <w:p w:rsidR="00571DDE" w:rsidRDefault="00571DDE">
          <w:pPr>
            <w:pStyle w:val="03BAECC1272A46268FD8682248A425C8"/>
          </w:pPr>
          <w:r w:rsidRPr="00CF1A49">
            <w:t>Education</w:t>
          </w:r>
        </w:p>
      </w:docPartBody>
    </w:docPart>
    <w:docPart>
      <w:docPartPr>
        <w:name w:val="D34787AD2C114FCB83E3BD84CC2AA69A"/>
        <w:category>
          <w:name w:val="General"/>
          <w:gallery w:val="placeholder"/>
        </w:category>
        <w:types>
          <w:type w:val="bbPlcHdr"/>
        </w:types>
        <w:behaviors>
          <w:behavior w:val="content"/>
        </w:behaviors>
        <w:guid w:val="{B7043324-A227-4473-A54C-F600ABD6D256}"/>
      </w:docPartPr>
      <w:docPartBody>
        <w:p w:rsidR="00571DDE" w:rsidRDefault="00571DDE">
          <w:pPr>
            <w:pStyle w:val="D34787AD2C114FCB83E3BD84CC2AA69A"/>
          </w:pPr>
          <w:r w:rsidRPr="00CF1A49">
            <w:t>It’s okay to brag about your GPA, awards, and honors. Feel free to summarize your coursework too.</w:t>
          </w:r>
        </w:p>
      </w:docPartBody>
    </w:docPart>
    <w:docPart>
      <w:docPartPr>
        <w:name w:val="F4D0AB2CE2BE48FB9CE8278DF99FA32D"/>
        <w:category>
          <w:name w:val="General"/>
          <w:gallery w:val="placeholder"/>
        </w:category>
        <w:types>
          <w:type w:val="bbPlcHdr"/>
        </w:types>
        <w:behaviors>
          <w:behavior w:val="content"/>
        </w:behaviors>
        <w:guid w:val="{B7B712E3-F6F9-40ED-820F-76857A183F93}"/>
      </w:docPartPr>
      <w:docPartBody>
        <w:p w:rsidR="00571DDE" w:rsidRDefault="00571DDE">
          <w:pPr>
            <w:pStyle w:val="F4D0AB2CE2BE48FB9CE8278DF99FA32D"/>
          </w:pPr>
          <w:r w:rsidRPr="00CF1A49">
            <w:t>It’s okay to brag about your GPA, awards, and honors. Feel free to summarize your coursework too.</w:t>
          </w:r>
        </w:p>
      </w:docPartBody>
    </w:docPart>
    <w:docPart>
      <w:docPartPr>
        <w:name w:val="56AFB2921C5A4CA5917EAF42FB5BED33"/>
        <w:category>
          <w:name w:val="General"/>
          <w:gallery w:val="placeholder"/>
        </w:category>
        <w:types>
          <w:type w:val="bbPlcHdr"/>
        </w:types>
        <w:behaviors>
          <w:behavior w:val="content"/>
        </w:behaviors>
        <w:guid w:val="{EFD9D633-8CE9-4683-AA7F-27B39CC4DA63}"/>
      </w:docPartPr>
      <w:docPartBody>
        <w:p w:rsidR="00571DDE" w:rsidRDefault="00571DDE">
          <w:pPr>
            <w:pStyle w:val="56AFB2921C5A4CA5917EAF42FB5BED33"/>
          </w:pPr>
          <w:r w:rsidRPr="00CF1A49">
            <w:t>Skills</w:t>
          </w:r>
        </w:p>
      </w:docPartBody>
    </w:docPart>
    <w:docPart>
      <w:docPartPr>
        <w:name w:val="72A8DDC95B064B639B1D6C0EBE069D07"/>
        <w:category>
          <w:name w:val="General"/>
          <w:gallery w:val="placeholder"/>
        </w:category>
        <w:types>
          <w:type w:val="bbPlcHdr"/>
        </w:types>
        <w:behaviors>
          <w:behavior w:val="content"/>
        </w:behaviors>
        <w:guid w:val="{3E34C616-84CE-464C-B41B-07D8694BB1B0}"/>
      </w:docPartPr>
      <w:docPartBody>
        <w:p w:rsidR="00571DDE" w:rsidRDefault="00571DDE">
          <w:pPr>
            <w:pStyle w:val="72A8DDC95B064B639B1D6C0EBE069D07"/>
          </w:pPr>
          <w:r w:rsidRPr="00CF1A49">
            <w:t>Activities</w:t>
          </w:r>
        </w:p>
      </w:docPartBody>
    </w:docPart>
    <w:docPart>
      <w:docPartPr>
        <w:name w:val="B2825101A13146EFA83B6DE660CA3072"/>
        <w:category>
          <w:name w:val="General"/>
          <w:gallery w:val="placeholder"/>
        </w:category>
        <w:types>
          <w:type w:val="bbPlcHdr"/>
        </w:types>
        <w:behaviors>
          <w:behavior w:val="content"/>
        </w:behaviors>
        <w:guid w:val="{209C8D1F-1FB3-4000-B380-332F479C0D9C}"/>
      </w:docPartPr>
      <w:docPartBody>
        <w:p w:rsidR="00571DDE" w:rsidRDefault="00571DDE">
          <w:pPr>
            <w:pStyle w:val="B2825101A13146EFA83B6DE660CA3072"/>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
      <w:docPartPr>
        <w:name w:val="D30FB79186EC441A957CD54EE090D136"/>
        <w:category>
          <w:name w:val="General"/>
          <w:gallery w:val="placeholder"/>
        </w:category>
        <w:types>
          <w:type w:val="bbPlcHdr"/>
        </w:types>
        <w:behaviors>
          <w:behavior w:val="content"/>
        </w:behaviors>
        <w:guid w:val="{335F6001-3770-439A-ADC5-581DF14E9B15}"/>
      </w:docPartPr>
      <w:docPartBody>
        <w:p w:rsidR="00914C44" w:rsidRDefault="004C4DB5" w:rsidP="004C4DB5">
          <w:pPr>
            <w:pStyle w:val="D30FB79186EC441A957CD54EE090D136"/>
          </w:pPr>
          <w:r w:rsidRPr="00CF1A49">
            <w:t>It’s okay to brag about your GPA, awards, and honors. Feel free to summarize your coursework too.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DE"/>
    <w:rsid w:val="002877C4"/>
    <w:rsid w:val="004C4DB5"/>
    <w:rsid w:val="00571DDE"/>
    <w:rsid w:val="00914C44"/>
    <w:rsid w:val="00A52B8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0FB79186EC441A957CD54EE090D136">
    <w:name w:val="D30FB79186EC441A957CD54EE090D136"/>
    <w:rsid w:val="004C4DB5"/>
  </w:style>
  <w:style w:type="character" w:styleId="IntenseEmphasis">
    <w:name w:val="Intense Emphasis"/>
    <w:basedOn w:val="DefaultParagraphFont"/>
    <w:uiPriority w:val="2"/>
    <w:rPr>
      <w:b/>
      <w:iCs/>
      <w:color w:val="262626" w:themeColor="text1" w:themeTint="D9"/>
    </w:rPr>
  </w:style>
  <w:style w:type="paragraph" w:customStyle="1" w:styleId="39BACF581C94454CAB779851E05C3366">
    <w:name w:val="39BACF581C94454CAB779851E05C3366"/>
  </w:style>
  <w:style w:type="paragraph" w:customStyle="1" w:styleId="37E53D74802644EAB8D40209427F12E7">
    <w:name w:val="37E53D74802644EAB8D40209427F12E7"/>
  </w:style>
  <w:style w:type="paragraph" w:customStyle="1" w:styleId="829B54721FBE41878DA09175FAA24F25">
    <w:name w:val="829B54721FBE41878DA09175FAA24F25"/>
  </w:style>
  <w:style w:type="paragraph" w:customStyle="1" w:styleId="49DBC9BA89DC4B289E262B51A6123298">
    <w:name w:val="49DBC9BA89DC4B289E262B51A6123298"/>
  </w:style>
  <w:style w:type="paragraph" w:customStyle="1" w:styleId="2DCB778936634557B4B3E86B37EB664E">
    <w:name w:val="2DCB778936634557B4B3E86B37EB664E"/>
  </w:style>
  <w:style w:type="paragraph" w:customStyle="1" w:styleId="517A2712CA894BC2955B76D88C687FC6">
    <w:name w:val="517A2712CA894BC2955B76D88C687FC6"/>
  </w:style>
  <w:style w:type="paragraph" w:customStyle="1" w:styleId="44F4E9513EEC4E32A314B76DA02EEA6A">
    <w:name w:val="44F4E9513EEC4E32A314B76DA02EEA6A"/>
  </w:style>
  <w:style w:type="paragraph" w:customStyle="1" w:styleId="E2541C259EEA4E7E959C347DDBCB4124">
    <w:name w:val="E2541C259EEA4E7E959C347DDBCB4124"/>
  </w:style>
  <w:style w:type="paragraph" w:customStyle="1" w:styleId="46096A615227485F8A062E4A40D1A571">
    <w:name w:val="46096A615227485F8A062E4A40D1A571"/>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C9EBCA28BD46649348728E42654202">
    <w:name w:val="6DC9EBCA28BD46649348728E42654202"/>
  </w:style>
  <w:style w:type="paragraph" w:customStyle="1" w:styleId="1AAA77732E584A3AB5974503C4E155B2">
    <w:name w:val="1AAA77732E584A3AB5974503C4E155B2"/>
  </w:style>
  <w:style w:type="paragraph" w:customStyle="1" w:styleId="0734146ED3BF46DA9821502F53429CCB">
    <w:name w:val="0734146ED3BF46DA9821502F53429CCB"/>
  </w:style>
  <w:style w:type="paragraph" w:customStyle="1" w:styleId="96F695F4C9F54229BB8F74FB09B4E98A">
    <w:name w:val="96F695F4C9F54229BB8F74FB09B4E98A"/>
  </w:style>
  <w:style w:type="paragraph" w:customStyle="1" w:styleId="8C20D697DAF741B4AAD4210E2634239C">
    <w:name w:val="8C20D697DAF741B4AAD4210E2634239C"/>
  </w:style>
  <w:style w:type="paragraph" w:customStyle="1" w:styleId="863571A8B036424798F6F2CC6F958E4D">
    <w:name w:val="863571A8B036424798F6F2CC6F958E4D"/>
  </w:style>
  <w:style w:type="paragraph" w:customStyle="1" w:styleId="C9B33A54E79244BBACCD2E893D82CD31">
    <w:name w:val="C9B33A54E79244BBACCD2E893D82CD31"/>
  </w:style>
  <w:style w:type="paragraph" w:customStyle="1" w:styleId="03BAECC1272A46268FD8682248A425C8">
    <w:name w:val="03BAECC1272A46268FD8682248A425C8"/>
  </w:style>
  <w:style w:type="paragraph" w:customStyle="1" w:styleId="D34787AD2C114FCB83E3BD84CC2AA69A">
    <w:name w:val="D34787AD2C114FCB83E3BD84CC2AA69A"/>
  </w:style>
  <w:style w:type="paragraph" w:customStyle="1" w:styleId="F4D0AB2CE2BE48FB9CE8278DF99FA32D">
    <w:name w:val="F4D0AB2CE2BE48FB9CE8278DF99FA32D"/>
  </w:style>
  <w:style w:type="paragraph" w:customStyle="1" w:styleId="56AFB2921C5A4CA5917EAF42FB5BED33">
    <w:name w:val="56AFB2921C5A4CA5917EAF42FB5BED33"/>
  </w:style>
  <w:style w:type="paragraph" w:customStyle="1" w:styleId="72A8DDC95B064B639B1D6C0EBE069D07">
    <w:name w:val="72A8DDC95B064B639B1D6C0EBE069D07"/>
  </w:style>
  <w:style w:type="paragraph" w:customStyle="1" w:styleId="B2825101A13146EFA83B6DE660CA3072">
    <w:name w:val="B2825101A13146EFA83B6DE660CA30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{199DB763-F4F6-465D-936A-9A44D05FE228}tf16402488_win32</Template>
  <TotalTime>0</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2022-05-04T23:38:00Z</dcterms:created>
  <dcterms:modified xsi:type="dcterms:W3CDTF">2022-05-05T22:24:00Z</dcterms:modified>
  <cp:category/>
</cp:coreProperties>
</file>